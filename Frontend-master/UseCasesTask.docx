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043C4" w14:textId="77777777" w:rsidR="002A6F21" w:rsidRDefault="002A6F21"/>
    <w:tbl>
      <w:tblPr>
        <w:tblStyle w:val="TableGri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14"/>
        <w:gridCol w:w="569"/>
        <w:gridCol w:w="8581"/>
      </w:tblGrid>
      <w:tr w:rsidR="00892872" w14:paraId="40E22725" w14:textId="77777777" w:rsidTr="00165941">
        <w:tc>
          <w:tcPr>
            <w:tcW w:w="914" w:type="dxa"/>
            <w:shd w:val="clear" w:color="auto" w:fill="3A3A3A" w:themeFill="text2"/>
          </w:tcPr>
          <w:p w14:paraId="192FC95C" w14:textId="77777777" w:rsidR="00892872" w:rsidRDefault="00892872">
            <w:pPr>
              <w:spacing w:before="260"/>
            </w:pPr>
          </w:p>
        </w:tc>
        <w:tc>
          <w:tcPr>
            <w:tcW w:w="569" w:type="dxa"/>
          </w:tcPr>
          <w:p w14:paraId="594C88B7" w14:textId="77777777" w:rsidR="00892872" w:rsidRDefault="00892872">
            <w:pPr>
              <w:spacing w:before="260"/>
            </w:pPr>
          </w:p>
        </w:tc>
        <w:tc>
          <w:tcPr>
            <w:tcW w:w="8581" w:type="dxa"/>
          </w:tcPr>
          <w:p w14:paraId="6825BA75" w14:textId="77777777" w:rsidR="00165941" w:rsidRDefault="00165941">
            <w:pPr>
              <w:pStyle w:val="Title"/>
            </w:pPr>
          </w:p>
          <w:p w14:paraId="0A6EFC84" w14:textId="77777777" w:rsidR="00165941" w:rsidRDefault="00165941">
            <w:pPr>
              <w:pStyle w:val="Title"/>
            </w:pPr>
          </w:p>
          <w:p w14:paraId="5ED9F78B" w14:textId="77777777" w:rsidR="00165941" w:rsidRDefault="00165941">
            <w:pPr>
              <w:pStyle w:val="Title"/>
            </w:pPr>
          </w:p>
          <w:p w14:paraId="6AFA740C" w14:textId="77777777" w:rsidR="00165941" w:rsidRDefault="00165941">
            <w:pPr>
              <w:pStyle w:val="Title"/>
            </w:pPr>
          </w:p>
          <w:p w14:paraId="2542E76C" w14:textId="77777777" w:rsidR="00892872" w:rsidRDefault="0091417C">
            <w:pPr>
              <w:pStyle w:val="Title"/>
            </w:pPr>
            <w:r>
              <w:t>Use Cases</w:t>
            </w:r>
          </w:p>
          <w:p w14:paraId="12B4E5D7" w14:textId="77777777" w:rsidR="00892872" w:rsidRDefault="0091417C" w:rsidP="0091417C">
            <w:pPr>
              <w:pStyle w:val="Subtitle"/>
            </w:pPr>
            <w:r>
              <w:t>Lufthansa User Research</w:t>
            </w:r>
          </w:p>
        </w:tc>
      </w:tr>
    </w:tbl>
    <w:p w14:paraId="3F049F91" w14:textId="77777777" w:rsidR="00892872" w:rsidRDefault="0091417C">
      <w:pPr>
        <w:pStyle w:val="Date"/>
      </w:pPr>
      <w:r>
        <w:t>16.11.2017</w:t>
      </w:r>
    </w:p>
    <w:p w14:paraId="2F6A5172" w14:textId="77777777" w:rsidR="00892872" w:rsidRDefault="0091417C">
      <w:pPr>
        <w:pStyle w:val="Heading1"/>
      </w:pPr>
      <w:r>
        <w:t>Portal Tasks</w:t>
      </w:r>
    </w:p>
    <w:p w14:paraId="1CC35F1A" w14:textId="77777777" w:rsidR="00892872" w:rsidRDefault="00892872"/>
    <w:p w14:paraId="0E243660" w14:textId="77777777" w:rsidR="0091417C" w:rsidRDefault="0091417C" w:rsidP="0091417C">
      <w:pPr>
        <w:pStyle w:val="Heading2"/>
        <w:rPr>
          <w:i/>
          <w:sz w:val="36"/>
          <w:szCs w:val="36"/>
        </w:rPr>
      </w:pPr>
    </w:p>
    <w:p w14:paraId="1E46B0C2" w14:textId="77777777" w:rsidR="00165941" w:rsidRDefault="00165941" w:rsidP="00165941"/>
    <w:p w14:paraId="18F7B894" w14:textId="77777777" w:rsidR="00165941" w:rsidRDefault="00165941" w:rsidP="00165941"/>
    <w:p w14:paraId="7270BEC9" w14:textId="77777777" w:rsidR="00165941" w:rsidRDefault="00165941" w:rsidP="00165941"/>
    <w:p w14:paraId="6A54079F" w14:textId="77777777" w:rsidR="00165941" w:rsidRDefault="00165941" w:rsidP="00165941"/>
    <w:p w14:paraId="34B56077" w14:textId="77777777" w:rsidR="00165941" w:rsidRDefault="00165941" w:rsidP="00165941"/>
    <w:p w14:paraId="2D4278D1" w14:textId="77777777" w:rsidR="00165941" w:rsidRDefault="00165941" w:rsidP="00165941"/>
    <w:p w14:paraId="6A21BD9E" w14:textId="77777777" w:rsidR="00165941" w:rsidRDefault="00165941" w:rsidP="00165941"/>
    <w:p w14:paraId="2B74527B" w14:textId="77777777" w:rsidR="00165941" w:rsidRDefault="00165941" w:rsidP="00165941"/>
    <w:p w14:paraId="288D0ABB" w14:textId="77777777" w:rsidR="00165941" w:rsidRDefault="00165941" w:rsidP="00165941"/>
    <w:p w14:paraId="45E17DCD" w14:textId="77777777" w:rsidR="00165941" w:rsidRDefault="00165941" w:rsidP="00165941">
      <w:r>
        <w:rPr>
          <w:i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E6A9B3F" wp14:editId="2AD2778F">
            <wp:simplePos x="0" y="0"/>
            <wp:positionH relativeFrom="column">
              <wp:posOffset>713740</wp:posOffset>
            </wp:positionH>
            <wp:positionV relativeFrom="paragraph">
              <wp:posOffset>0</wp:posOffset>
            </wp:positionV>
            <wp:extent cx="2940050" cy="2166620"/>
            <wp:effectExtent l="0" t="0" r="6350" b="0"/>
            <wp:wrapTight wrapText="bothSides">
              <wp:wrapPolygon edited="0">
                <wp:start x="0" y="0"/>
                <wp:lineTo x="0" y="21271"/>
                <wp:lineTo x="21460" y="21271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emy_logo_before_aft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79" t="583"/>
                    <a:stretch/>
                  </pic:blipFill>
                  <pic:spPr bwMode="auto">
                    <a:xfrm>
                      <a:off x="0" y="0"/>
                      <a:ext cx="2940050" cy="216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40174" w14:textId="77777777" w:rsidR="00165941" w:rsidRDefault="00165941" w:rsidP="00165941"/>
    <w:p w14:paraId="0CD8B322" w14:textId="77777777" w:rsidR="00165941" w:rsidRDefault="00165941" w:rsidP="00165941"/>
    <w:p w14:paraId="705CD9B8" w14:textId="77777777" w:rsidR="00165941" w:rsidRPr="00165941" w:rsidRDefault="00165941" w:rsidP="00165941"/>
    <w:p w14:paraId="351954CA" w14:textId="77777777" w:rsidR="0091417C" w:rsidRDefault="0091417C" w:rsidP="0091417C">
      <w:pPr>
        <w:pStyle w:val="Heading2"/>
        <w:rPr>
          <w:i/>
          <w:sz w:val="36"/>
          <w:szCs w:val="36"/>
        </w:rPr>
      </w:pPr>
    </w:p>
    <w:p w14:paraId="27D6A76B" w14:textId="77777777" w:rsidR="0091417C" w:rsidRDefault="0091417C" w:rsidP="0091417C">
      <w:pPr>
        <w:pStyle w:val="Heading2"/>
        <w:rPr>
          <w:i/>
          <w:sz w:val="36"/>
          <w:szCs w:val="36"/>
        </w:rPr>
      </w:pPr>
    </w:p>
    <w:p w14:paraId="70E18C22" w14:textId="77777777" w:rsidR="00165941" w:rsidRDefault="00165941" w:rsidP="0091417C">
      <w:pPr>
        <w:pStyle w:val="Heading3"/>
        <w:rPr>
          <w:rFonts w:asciiTheme="minorHAnsi" w:hAnsiTheme="minorHAnsi"/>
          <w:i w:val="0"/>
          <w:sz w:val="32"/>
          <w:szCs w:val="32"/>
        </w:rPr>
      </w:pPr>
    </w:p>
    <w:p w14:paraId="17C9F382" w14:textId="77777777" w:rsidR="00892872" w:rsidRPr="0091417C" w:rsidRDefault="0091417C" w:rsidP="0091417C">
      <w:pPr>
        <w:pStyle w:val="Heading3"/>
        <w:rPr>
          <w:rFonts w:asciiTheme="minorHAnsi" w:hAnsiTheme="minorHAnsi"/>
          <w:i w:val="0"/>
          <w:sz w:val="32"/>
          <w:szCs w:val="32"/>
        </w:rPr>
      </w:pPr>
      <w:r w:rsidRPr="0091417C">
        <w:rPr>
          <w:rFonts w:asciiTheme="minorHAnsi" w:hAnsiTheme="minorHAnsi"/>
          <w:i w:val="0"/>
          <w:sz w:val="32"/>
          <w:szCs w:val="32"/>
        </w:rPr>
        <w:t>Step 1:</w:t>
      </w:r>
    </w:p>
    <w:p w14:paraId="398F7F25" w14:textId="23DBB221" w:rsidR="0091417C" w:rsidRDefault="00FE1B7C" w:rsidP="0091417C">
      <w:pPr>
        <w:rPr>
          <w:b/>
          <w:bCs/>
          <w:i/>
          <w:iCs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Search for </w:t>
      </w:r>
      <w:r w:rsidR="0091417C" w:rsidRPr="0091417C">
        <w:rPr>
          <w:b/>
          <w:bCs/>
          <w:i/>
          <w:iCs/>
          <w:sz w:val="32"/>
          <w:szCs w:val="32"/>
          <w:lang w:val="en-GB"/>
        </w:rPr>
        <w:t>“Business Management”</w:t>
      </w:r>
    </w:p>
    <w:p w14:paraId="510D7BC4" w14:textId="77777777" w:rsidR="0091417C" w:rsidRDefault="0091417C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0D51F96E" w14:textId="77777777" w:rsidR="0091417C" w:rsidRDefault="0091417C" w:rsidP="0091417C">
      <w:pPr>
        <w:rPr>
          <w:b/>
          <w:bCs/>
          <w:iCs/>
          <w:sz w:val="32"/>
          <w:szCs w:val="32"/>
          <w:lang w:val="en-GB"/>
        </w:rPr>
      </w:pPr>
      <w:r>
        <w:rPr>
          <w:b/>
          <w:bCs/>
          <w:iCs/>
          <w:sz w:val="32"/>
          <w:szCs w:val="32"/>
          <w:lang w:val="en-GB"/>
        </w:rPr>
        <w:t>Step 2:</w:t>
      </w:r>
    </w:p>
    <w:p w14:paraId="1CDAA1AB" w14:textId="6681EEF0" w:rsidR="0091417C" w:rsidRDefault="00FE1B7C" w:rsidP="0091417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Filter the search to show courses related to</w:t>
      </w:r>
      <w:r w:rsidR="0091417C" w:rsidRPr="0091417C">
        <w:rPr>
          <w:sz w:val="32"/>
          <w:szCs w:val="32"/>
          <w:lang w:val="en-GB"/>
        </w:rPr>
        <w:t xml:space="preserve"> </w:t>
      </w:r>
      <w:r w:rsidR="0091417C" w:rsidRPr="0091417C">
        <w:rPr>
          <w:b/>
          <w:bCs/>
          <w:i/>
          <w:iCs/>
          <w:sz w:val="32"/>
          <w:szCs w:val="32"/>
          <w:lang w:val="en-GB"/>
        </w:rPr>
        <w:t>“Leadership”</w:t>
      </w:r>
      <w:r>
        <w:rPr>
          <w:sz w:val="32"/>
          <w:szCs w:val="32"/>
          <w:lang w:val="en-GB"/>
        </w:rPr>
        <w:t xml:space="preserve">  </w:t>
      </w:r>
    </w:p>
    <w:p w14:paraId="0A78D326" w14:textId="77777777" w:rsidR="0091417C" w:rsidRDefault="0091417C" w:rsidP="0091417C">
      <w:pPr>
        <w:rPr>
          <w:sz w:val="32"/>
          <w:szCs w:val="32"/>
          <w:lang w:val="en-GB"/>
        </w:rPr>
      </w:pPr>
    </w:p>
    <w:p w14:paraId="58490ADB" w14:textId="77777777" w:rsidR="0091417C" w:rsidRDefault="0091417C" w:rsidP="0091417C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Step 3:</w:t>
      </w:r>
    </w:p>
    <w:p w14:paraId="05325A4A" w14:textId="77777777" w:rsidR="0091417C" w:rsidRDefault="0091417C" w:rsidP="0091417C">
      <w:pPr>
        <w:rPr>
          <w:b/>
          <w:bCs/>
          <w:i/>
          <w:iCs/>
          <w:sz w:val="32"/>
          <w:szCs w:val="32"/>
          <w:lang w:val="en-GB"/>
        </w:rPr>
      </w:pPr>
      <w:r w:rsidRPr="0091417C">
        <w:rPr>
          <w:sz w:val="32"/>
          <w:szCs w:val="32"/>
          <w:lang w:val="en-GB"/>
        </w:rPr>
        <w:t> Select the</w:t>
      </w:r>
      <w:r w:rsidRPr="0091417C">
        <w:rPr>
          <w:b/>
          <w:sz w:val="32"/>
          <w:szCs w:val="32"/>
          <w:lang w:val="en-GB"/>
        </w:rPr>
        <w:t xml:space="preserve"> </w:t>
      </w:r>
      <w:r w:rsidRPr="0091417C">
        <w:rPr>
          <w:b/>
          <w:bCs/>
          <w:i/>
          <w:iCs/>
          <w:sz w:val="32"/>
          <w:szCs w:val="32"/>
          <w:lang w:val="en-GB"/>
        </w:rPr>
        <w:t>“Effective Business Strategy and Leadership”</w:t>
      </w:r>
    </w:p>
    <w:p w14:paraId="77BE7D7B" w14:textId="77777777" w:rsidR="0091417C" w:rsidRDefault="0091417C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61E0C527" w14:textId="77777777" w:rsidR="00165941" w:rsidRDefault="00165941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06F8518C" w14:textId="77777777" w:rsidR="00165941" w:rsidRDefault="00165941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7F5D1C4E" w14:textId="77777777" w:rsidR="00165941" w:rsidRDefault="00165941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3213E23C" w14:textId="77777777" w:rsidR="0091417C" w:rsidRDefault="0091417C" w:rsidP="0091417C">
      <w:pPr>
        <w:rPr>
          <w:b/>
          <w:bCs/>
          <w:i/>
          <w:iCs/>
          <w:sz w:val="32"/>
          <w:szCs w:val="32"/>
          <w:lang w:val="en-GB"/>
        </w:rPr>
      </w:pPr>
      <w:r>
        <w:rPr>
          <w:b/>
          <w:noProof/>
          <w:sz w:val="32"/>
          <w:szCs w:val="32"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4B2826C4" wp14:editId="5E63FCC7">
            <wp:simplePos x="0" y="0"/>
            <wp:positionH relativeFrom="column">
              <wp:posOffset>140335</wp:posOffset>
            </wp:positionH>
            <wp:positionV relativeFrom="paragraph">
              <wp:posOffset>401320</wp:posOffset>
            </wp:positionV>
            <wp:extent cx="5238750" cy="1022985"/>
            <wp:effectExtent l="0" t="0" r="0" b="0"/>
            <wp:wrapTight wrapText="bothSides">
              <wp:wrapPolygon edited="0">
                <wp:start x="0" y="0"/>
                <wp:lineTo x="0" y="20916"/>
                <wp:lineTo x="21469" y="20916"/>
                <wp:lineTo x="214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AE20D" w14:textId="77777777" w:rsidR="0091417C" w:rsidRPr="0091417C" w:rsidRDefault="0091417C" w:rsidP="0091417C">
      <w:pPr>
        <w:rPr>
          <w:b/>
          <w:sz w:val="32"/>
          <w:szCs w:val="32"/>
          <w:lang w:val="en-GB"/>
        </w:rPr>
      </w:pPr>
    </w:p>
    <w:p w14:paraId="4B1EE6C9" w14:textId="77777777" w:rsidR="0091417C" w:rsidRPr="0091417C" w:rsidRDefault="0091417C" w:rsidP="0091417C">
      <w:pPr>
        <w:rPr>
          <w:b/>
          <w:sz w:val="32"/>
          <w:szCs w:val="32"/>
          <w:lang w:val="en-GB"/>
        </w:rPr>
      </w:pPr>
    </w:p>
    <w:p w14:paraId="7B889398" w14:textId="77777777" w:rsidR="0091417C" w:rsidRPr="0091417C" w:rsidRDefault="0091417C" w:rsidP="0091417C">
      <w:pPr>
        <w:pStyle w:val="Heading3"/>
        <w:rPr>
          <w:rFonts w:asciiTheme="minorHAnsi" w:hAnsiTheme="minorHAnsi"/>
          <w:i w:val="0"/>
          <w:sz w:val="32"/>
          <w:szCs w:val="32"/>
        </w:rPr>
      </w:pPr>
      <w:r w:rsidRPr="0091417C">
        <w:rPr>
          <w:rFonts w:asciiTheme="minorHAnsi" w:hAnsiTheme="minorHAnsi"/>
          <w:i w:val="0"/>
          <w:sz w:val="32"/>
          <w:szCs w:val="32"/>
        </w:rPr>
        <w:t>Step 1:</w:t>
      </w:r>
    </w:p>
    <w:p w14:paraId="4193219C" w14:textId="77777777" w:rsidR="0091417C" w:rsidRDefault="000723B3" w:rsidP="0091417C">
      <w:pPr>
        <w:rPr>
          <w:b/>
          <w:bCs/>
          <w:i/>
          <w:iCs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Search for </w:t>
      </w:r>
      <w:r w:rsidR="0091417C" w:rsidRPr="0091417C">
        <w:rPr>
          <w:b/>
          <w:bCs/>
          <w:i/>
          <w:iCs/>
          <w:sz w:val="32"/>
          <w:szCs w:val="32"/>
          <w:lang w:val="en-GB"/>
        </w:rPr>
        <w:t>“</w:t>
      </w:r>
      <w:r>
        <w:rPr>
          <w:b/>
          <w:bCs/>
          <w:i/>
          <w:iCs/>
          <w:sz w:val="32"/>
          <w:szCs w:val="32"/>
          <w:lang w:val="en-GB"/>
        </w:rPr>
        <w:t>Algebra and Geometry</w:t>
      </w:r>
      <w:r w:rsidR="0091417C" w:rsidRPr="0091417C">
        <w:rPr>
          <w:b/>
          <w:bCs/>
          <w:i/>
          <w:iCs/>
          <w:sz w:val="32"/>
          <w:szCs w:val="32"/>
          <w:lang w:val="en-GB"/>
        </w:rPr>
        <w:t>”</w:t>
      </w:r>
    </w:p>
    <w:p w14:paraId="447D2D05" w14:textId="77777777" w:rsidR="0091417C" w:rsidRDefault="0091417C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1135005F" w14:textId="77777777" w:rsidR="0091417C" w:rsidRDefault="0091417C" w:rsidP="0091417C">
      <w:pPr>
        <w:rPr>
          <w:b/>
          <w:bCs/>
          <w:iCs/>
          <w:sz w:val="32"/>
          <w:szCs w:val="32"/>
          <w:lang w:val="en-GB"/>
        </w:rPr>
      </w:pPr>
      <w:r>
        <w:rPr>
          <w:b/>
          <w:bCs/>
          <w:iCs/>
          <w:sz w:val="32"/>
          <w:szCs w:val="32"/>
          <w:lang w:val="en-GB"/>
        </w:rPr>
        <w:t>Step 2:</w:t>
      </w:r>
    </w:p>
    <w:p w14:paraId="395BF10A" w14:textId="1DF420E6" w:rsidR="0091417C" w:rsidRDefault="00FE1B7C" w:rsidP="0091417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Filter the search to show courses that</w:t>
      </w:r>
      <w:r w:rsidR="000723B3">
        <w:rPr>
          <w:sz w:val="32"/>
          <w:szCs w:val="32"/>
          <w:lang w:val="en-GB"/>
        </w:rPr>
        <w:t xml:space="preserve"> </w:t>
      </w:r>
      <w:r w:rsidR="000723B3">
        <w:rPr>
          <w:b/>
          <w:bCs/>
          <w:i/>
          <w:iCs/>
          <w:sz w:val="32"/>
          <w:szCs w:val="32"/>
          <w:lang w:val="en-GB"/>
        </w:rPr>
        <w:t>“Recently Started or Starting Soon</w:t>
      </w:r>
      <w:r w:rsidR="0091417C" w:rsidRPr="0091417C">
        <w:rPr>
          <w:b/>
          <w:bCs/>
          <w:i/>
          <w:iCs/>
          <w:sz w:val="32"/>
          <w:szCs w:val="32"/>
          <w:lang w:val="en-GB"/>
        </w:rPr>
        <w:t>”</w:t>
      </w:r>
      <w:r w:rsidR="000723B3">
        <w:rPr>
          <w:sz w:val="32"/>
          <w:szCs w:val="32"/>
          <w:lang w:val="en-GB"/>
        </w:rPr>
        <w:t xml:space="preserve"> </w:t>
      </w:r>
    </w:p>
    <w:p w14:paraId="173ACCC6" w14:textId="77777777" w:rsidR="0091417C" w:rsidRDefault="0091417C" w:rsidP="0091417C">
      <w:pPr>
        <w:rPr>
          <w:sz w:val="32"/>
          <w:szCs w:val="32"/>
          <w:lang w:val="en-GB"/>
        </w:rPr>
      </w:pPr>
    </w:p>
    <w:p w14:paraId="45CE8DFD" w14:textId="77777777" w:rsidR="0091417C" w:rsidRDefault="0091417C" w:rsidP="0091417C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Step 3:</w:t>
      </w:r>
    </w:p>
    <w:p w14:paraId="2029F662" w14:textId="7E0670C0" w:rsidR="0091417C" w:rsidRDefault="0091417C" w:rsidP="0091417C">
      <w:pPr>
        <w:rPr>
          <w:b/>
          <w:bCs/>
          <w:i/>
          <w:iCs/>
          <w:sz w:val="32"/>
          <w:szCs w:val="32"/>
          <w:lang w:val="en-GB"/>
        </w:rPr>
      </w:pPr>
      <w:r w:rsidRPr="0091417C">
        <w:rPr>
          <w:sz w:val="32"/>
          <w:szCs w:val="32"/>
          <w:lang w:val="en-GB"/>
        </w:rPr>
        <w:t> </w:t>
      </w:r>
      <w:r w:rsidR="00FE1B7C">
        <w:rPr>
          <w:sz w:val="32"/>
          <w:szCs w:val="32"/>
          <w:lang w:val="en-GB"/>
        </w:rPr>
        <w:t xml:space="preserve">Select courses which are </w:t>
      </w:r>
      <w:r w:rsidR="000723B3">
        <w:rPr>
          <w:sz w:val="32"/>
          <w:szCs w:val="32"/>
          <w:lang w:val="en-GB"/>
        </w:rPr>
        <w:t xml:space="preserve">taught through </w:t>
      </w:r>
      <w:r w:rsidRPr="0091417C">
        <w:rPr>
          <w:b/>
          <w:bCs/>
          <w:i/>
          <w:iCs/>
          <w:sz w:val="32"/>
          <w:szCs w:val="32"/>
          <w:lang w:val="en-GB"/>
        </w:rPr>
        <w:t>“</w:t>
      </w:r>
      <w:r w:rsidR="000723B3">
        <w:rPr>
          <w:b/>
          <w:bCs/>
          <w:i/>
          <w:iCs/>
          <w:sz w:val="32"/>
          <w:szCs w:val="32"/>
          <w:lang w:val="en-GB"/>
        </w:rPr>
        <w:t>English</w:t>
      </w:r>
      <w:r w:rsidRPr="0091417C">
        <w:rPr>
          <w:b/>
          <w:bCs/>
          <w:i/>
          <w:iCs/>
          <w:sz w:val="32"/>
          <w:szCs w:val="32"/>
          <w:lang w:val="en-GB"/>
        </w:rPr>
        <w:t>”</w:t>
      </w:r>
    </w:p>
    <w:p w14:paraId="04DDCE6B" w14:textId="77777777" w:rsidR="000723B3" w:rsidRDefault="000723B3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4C4496EB" w14:textId="77777777" w:rsidR="000723B3" w:rsidRDefault="000723B3" w:rsidP="0091417C">
      <w:pPr>
        <w:rPr>
          <w:b/>
          <w:bCs/>
          <w:iCs/>
          <w:sz w:val="32"/>
          <w:szCs w:val="32"/>
          <w:lang w:val="en-GB"/>
        </w:rPr>
      </w:pPr>
      <w:r>
        <w:rPr>
          <w:b/>
          <w:bCs/>
          <w:iCs/>
          <w:sz w:val="32"/>
          <w:szCs w:val="32"/>
          <w:lang w:val="en-GB"/>
        </w:rPr>
        <w:t>Step 4:</w:t>
      </w:r>
    </w:p>
    <w:p w14:paraId="7E5E8A1D" w14:textId="77777777" w:rsidR="000723B3" w:rsidRDefault="000723B3" w:rsidP="0091417C">
      <w:pPr>
        <w:rPr>
          <w:b/>
          <w:bCs/>
          <w:i/>
          <w:iCs/>
          <w:sz w:val="32"/>
          <w:szCs w:val="32"/>
          <w:lang w:val="en-GB"/>
        </w:rPr>
      </w:pPr>
      <w:r>
        <w:rPr>
          <w:bCs/>
          <w:iCs/>
          <w:sz w:val="32"/>
          <w:szCs w:val="32"/>
          <w:lang w:val="en-GB"/>
        </w:rPr>
        <w:t xml:space="preserve">Select the course </w:t>
      </w:r>
      <w:r>
        <w:rPr>
          <w:b/>
          <w:bCs/>
          <w:i/>
          <w:iCs/>
          <w:sz w:val="32"/>
          <w:szCs w:val="32"/>
          <w:lang w:val="en-GB"/>
        </w:rPr>
        <w:t>“Introduction into Galois Theory”</w:t>
      </w:r>
    </w:p>
    <w:p w14:paraId="0BE56516" w14:textId="77777777" w:rsidR="000723B3" w:rsidRDefault="000723B3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7A63BBDB" w14:textId="77777777" w:rsidR="000723B3" w:rsidRDefault="000723B3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5F2AA99B" w14:textId="77777777" w:rsidR="000723B3" w:rsidRDefault="000723B3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02B992A1" w14:textId="77777777" w:rsidR="000723B3" w:rsidRDefault="000723B3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243ACC82" w14:textId="77777777" w:rsidR="000C75F8" w:rsidRDefault="000C75F8" w:rsidP="0091417C">
      <w:pPr>
        <w:rPr>
          <w:b/>
          <w:bCs/>
          <w:i/>
          <w:iCs/>
          <w:sz w:val="32"/>
          <w:szCs w:val="32"/>
          <w:lang w:val="en-GB"/>
        </w:rPr>
      </w:pPr>
      <w:r>
        <w:rPr>
          <w:b/>
          <w:bCs/>
          <w:i/>
          <w:iCs/>
          <w:noProof/>
          <w:sz w:val="32"/>
          <w:szCs w:val="32"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0AE2C002" wp14:editId="37ECD329">
            <wp:simplePos x="0" y="0"/>
            <wp:positionH relativeFrom="column">
              <wp:posOffset>27305</wp:posOffset>
            </wp:positionH>
            <wp:positionV relativeFrom="paragraph">
              <wp:posOffset>0</wp:posOffset>
            </wp:positionV>
            <wp:extent cx="5238750" cy="2750185"/>
            <wp:effectExtent l="0" t="0" r="0" b="0"/>
            <wp:wrapTight wrapText="bothSides">
              <wp:wrapPolygon edited="0">
                <wp:start x="0" y="0"/>
                <wp:lineTo x="0" y="21346"/>
                <wp:lineTo x="21469" y="21346"/>
                <wp:lineTo x="2146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dacity_share-317a7f82552763598a5c91e1550b7cd83663ce02d6d475d703e25a873cd3b574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45C89" w14:textId="77777777" w:rsidR="000723B3" w:rsidRDefault="000C75F8" w:rsidP="00165941">
      <w:pPr>
        <w:jc w:val="center"/>
        <w:rPr>
          <w:b/>
          <w:bCs/>
          <w:i/>
          <w:iCs/>
          <w:sz w:val="32"/>
          <w:szCs w:val="32"/>
          <w:u w:val="single"/>
          <w:lang w:val="en-GB"/>
        </w:rPr>
      </w:pPr>
      <w:r>
        <w:rPr>
          <w:b/>
          <w:bCs/>
          <w:i/>
          <w:iCs/>
          <w:sz w:val="32"/>
          <w:szCs w:val="32"/>
          <w:u w:val="single"/>
          <w:lang w:val="en-GB"/>
        </w:rPr>
        <w:t>OPTIONAL (Time Permitting)</w:t>
      </w:r>
    </w:p>
    <w:p w14:paraId="4E1EE549" w14:textId="77777777" w:rsidR="000C75F8" w:rsidRPr="000C75F8" w:rsidRDefault="000C75F8" w:rsidP="000C75F8">
      <w:pPr>
        <w:jc w:val="center"/>
        <w:rPr>
          <w:b/>
          <w:bCs/>
          <w:i/>
          <w:iCs/>
          <w:sz w:val="32"/>
          <w:szCs w:val="32"/>
          <w:u w:val="single"/>
          <w:lang w:val="en-GB"/>
        </w:rPr>
      </w:pPr>
    </w:p>
    <w:p w14:paraId="124F028E" w14:textId="77777777" w:rsidR="000C75F8" w:rsidRPr="0091417C" w:rsidRDefault="000C75F8" w:rsidP="000C75F8">
      <w:pPr>
        <w:pStyle w:val="Heading3"/>
        <w:rPr>
          <w:rFonts w:asciiTheme="minorHAnsi" w:hAnsiTheme="minorHAnsi"/>
          <w:i w:val="0"/>
          <w:sz w:val="32"/>
          <w:szCs w:val="32"/>
        </w:rPr>
      </w:pPr>
      <w:r w:rsidRPr="0091417C">
        <w:rPr>
          <w:rFonts w:asciiTheme="minorHAnsi" w:hAnsiTheme="minorHAnsi"/>
          <w:i w:val="0"/>
          <w:sz w:val="32"/>
          <w:szCs w:val="32"/>
        </w:rPr>
        <w:t>Step 1:</w:t>
      </w:r>
    </w:p>
    <w:p w14:paraId="7C21BDAD" w14:textId="0112A310" w:rsidR="000C75F8" w:rsidRDefault="000C75F8" w:rsidP="000C75F8">
      <w:pPr>
        <w:rPr>
          <w:b/>
          <w:bCs/>
          <w:i/>
          <w:iCs/>
          <w:sz w:val="32"/>
          <w:szCs w:val="32"/>
          <w:lang w:val="en-GB"/>
        </w:rPr>
      </w:pPr>
      <w:r w:rsidRPr="0091417C">
        <w:rPr>
          <w:sz w:val="32"/>
          <w:szCs w:val="32"/>
          <w:lang w:val="en-GB"/>
        </w:rPr>
        <w:t xml:space="preserve">Search for </w:t>
      </w:r>
      <w:r w:rsidRPr="0091417C">
        <w:rPr>
          <w:b/>
          <w:bCs/>
          <w:i/>
          <w:iCs/>
          <w:sz w:val="32"/>
          <w:szCs w:val="32"/>
          <w:lang w:val="en-GB"/>
        </w:rPr>
        <w:t>“</w:t>
      </w:r>
      <w:r w:rsidR="000A6BD8">
        <w:rPr>
          <w:b/>
          <w:bCs/>
          <w:i/>
          <w:iCs/>
          <w:sz w:val="32"/>
          <w:szCs w:val="32"/>
          <w:lang w:val="en-GB"/>
        </w:rPr>
        <w:t>Software</w:t>
      </w:r>
      <w:r w:rsidRPr="0091417C">
        <w:rPr>
          <w:b/>
          <w:bCs/>
          <w:i/>
          <w:iCs/>
          <w:sz w:val="32"/>
          <w:szCs w:val="32"/>
          <w:lang w:val="en-GB"/>
        </w:rPr>
        <w:t>”</w:t>
      </w:r>
    </w:p>
    <w:p w14:paraId="3576899D" w14:textId="77777777" w:rsidR="000C75F8" w:rsidRDefault="000C75F8" w:rsidP="000C75F8">
      <w:pPr>
        <w:rPr>
          <w:b/>
          <w:bCs/>
          <w:i/>
          <w:iCs/>
          <w:sz w:val="32"/>
          <w:szCs w:val="32"/>
          <w:lang w:val="en-GB"/>
        </w:rPr>
      </w:pPr>
    </w:p>
    <w:p w14:paraId="1F8A17F1" w14:textId="77777777" w:rsidR="000C75F8" w:rsidRDefault="000C75F8" w:rsidP="000C75F8">
      <w:pPr>
        <w:rPr>
          <w:b/>
          <w:bCs/>
          <w:iCs/>
          <w:sz w:val="32"/>
          <w:szCs w:val="32"/>
          <w:lang w:val="en-GB"/>
        </w:rPr>
      </w:pPr>
      <w:r>
        <w:rPr>
          <w:b/>
          <w:bCs/>
          <w:iCs/>
          <w:sz w:val="32"/>
          <w:szCs w:val="32"/>
          <w:lang w:val="en-GB"/>
        </w:rPr>
        <w:t>Step 2:</w:t>
      </w:r>
    </w:p>
    <w:p w14:paraId="0FC52C1B" w14:textId="16326BC4" w:rsidR="000C75F8" w:rsidRDefault="00E62CF5" w:rsidP="000C75F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Filter the results</w:t>
      </w:r>
      <w:r w:rsidR="000A6BD8">
        <w:rPr>
          <w:sz w:val="32"/>
          <w:szCs w:val="32"/>
          <w:lang w:val="en-GB"/>
        </w:rPr>
        <w:t xml:space="preserve"> to apply </w:t>
      </w:r>
      <w:r w:rsidR="000A6BD8">
        <w:rPr>
          <w:b/>
          <w:bCs/>
          <w:i/>
          <w:iCs/>
          <w:sz w:val="32"/>
          <w:szCs w:val="32"/>
          <w:lang w:val="en-GB"/>
        </w:rPr>
        <w:t>“Beginner Level</w:t>
      </w:r>
      <w:r w:rsidR="000C75F8" w:rsidRPr="0091417C">
        <w:rPr>
          <w:b/>
          <w:bCs/>
          <w:i/>
          <w:iCs/>
          <w:sz w:val="32"/>
          <w:szCs w:val="32"/>
          <w:lang w:val="en-GB"/>
        </w:rPr>
        <w:t>”</w:t>
      </w:r>
      <w:r w:rsidR="000A6BD8">
        <w:rPr>
          <w:sz w:val="32"/>
          <w:szCs w:val="32"/>
          <w:lang w:val="en-GB"/>
        </w:rPr>
        <w:t xml:space="preserve"> </w:t>
      </w:r>
    </w:p>
    <w:p w14:paraId="1A39BA17" w14:textId="77777777" w:rsidR="000C75F8" w:rsidRDefault="000C75F8" w:rsidP="000C75F8">
      <w:pPr>
        <w:rPr>
          <w:sz w:val="32"/>
          <w:szCs w:val="32"/>
          <w:lang w:val="en-GB"/>
        </w:rPr>
      </w:pPr>
    </w:p>
    <w:p w14:paraId="33A4B343" w14:textId="77777777" w:rsidR="000C75F8" w:rsidRDefault="000C75F8" w:rsidP="000C75F8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Step 3:</w:t>
      </w:r>
    </w:p>
    <w:p w14:paraId="507DDFF0" w14:textId="191FC802" w:rsidR="000C75F8" w:rsidRDefault="00E62CF5" w:rsidP="000C75F8">
      <w:pPr>
        <w:rPr>
          <w:b/>
          <w:bCs/>
          <w:i/>
          <w:iCs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Filter the results to apply a </w:t>
      </w:r>
      <w:bookmarkStart w:id="0" w:name="_GoBack"/>
      <w:bookmarkEnd w:id="0"/>
      <w:r w:rsidR="00D61879">
        <w:rPr>
          <w:sz w:val="32"/>
          <w:szCs w:val="32"/>
          <w:lang w:val="en-GB"/>
        </w:rPr>
        <w:t xml:space="preserve">collaboration with </w:t>
      </w:r>
      <w:r w:rsidR="000C75F8" w:rsidRPr="0091417C">
        <w:rPr>
          <w:b/>
          <w:bCs/>
          <w:i/>
          <w:iCs/>
          <w:sz w:val="32"/>
          <w:szCs w:val="32"/>
          <w:lang w:val="en-GB"/>
        </w:rPr>
        <w:t>“</w:t>
      </w:r>
      <w:r w:rsidR="00D61879">
        <w:rPr>
          <w:b/>
          <w:bCs/>
          <w:i/>
          <w:iCs/>
          <w:sz w:val="32"/>
          <w:szCs w:val="32"/>
          <w:lang w:val="en-GB"/>
        </w:rPr>
        <w:t>Google VR</w:t>
      </w:r>
      <w:r w:rsidR="000C75F8" w:rsidRPr="0091417C">
        <w:rPr>
          <w:b/>
          <w:bCs/>
          <w:i/>
          <w:iCs/>
          <w:sz w:val="32"/>
          <w:szCs w:val="32"/>
          <w:lang w:val="en-GB"/>
        </w:rPr>
        <w:t>”</w:t>
      </w:r>
    </w:p>
    <w:p w14:paraId="0804E8C9" w14:textId="77777777" w:rsidR="00D61879" w:rsidRDefault="00D61879" w:rsidP="000C75F8">
      <w:pPr>
        <w:rPr>
          <w:b/>
          <w:bCs/>
          <w:i/>
          <w:iCs/>
          <w:sz w:val="32"/>
          <w:szCs w:val="32"/>
          <w:lang w:val="en-GB"/>
        </w:rPr>
      </w:pPr>
    </w:p>
    <w:p w14:paraId="3F631E64" w14:textId="77777777" w:rsidR="00D61879" w:rsidRDefault="00D61879" w:rsidP="000C75F8">
      <w:pPr>
        <w:rPr>
          <w:b/>
          <w:bCs/>
          <w:iCs/>
          <w:sz w:val="32"/>
          <w:szCs w:val="32"/>
          <w:lang w:val="en-GB"/>
        </w:rPr>
      </w:pPr>
      <w:r>
        <w:rPr>
          <w:b/>
          <w:bCs/>
          <w:iCs/>
          <w:sz w:val="32"/>
          <w:szCs w:val="32"/>
          <w:lang w:val="en-GB"/>
        </w:rPr>
        <w:t>Step 4:</w:t>
      </w:r>
    </w:p>
    <w:p w14:paraId="5891C515" w14:textId="77777777" w:rsidR="0091417C" w:rsidRPr="00165941" w:rsidRDefault="00D61879" w:rsidP="0091417C">
      <w:pPr>
        <w:rPr>
          <w:b/>
          <w:bCs/>
          <w:i/>
          <w:iCs/>
          <w:sz w:val="32"/>
          <w:szCs w:val="32"/>
          <w:lang w:val="en-GB"/>
        </w:rPr>
      </w:pPr>
      <w:r>
        <w:rPr>
          <w:bCs/>
          <w:iCs/>
          <w:sz w:val="32"/>
          <w:szCs w:val="32"/>
          <w:lang w:val="en-GB"/>
        </w:rPr>
        <w:t xml:space="preserve">Select the course </w:t>
      </w:r>
      <w:r>
        <w:rPr>
          <w:b/>
          <w:bCs/>
          <w:i/>
          <w:iCs/>
          <w:sz w:val="32"/>
          <w:szCs w:val="32"/>
          <w:lang w:val="en-GB"/>
        </w:rPr>
        <w:t>“VR Software Development</w:t>
      </w:r>
      <w:r w:rsidR="00165941">
        <w:rPr>
          <w:b/>
          <w:bCs/>
          <w:i/>
          <w:iCs/>
          <w:sz w:val="32"/>
          <w:szCs w:val="32"/>
          <w:lang w:val="en-GB"/>
        </w:rPr>
        <w:t>”</w:t>
      </w:r>
    </w:p>
    <w:sectPr w:rsidR="0091417C" w:rsidRPr="00165941">
      <w:footerReference w:type="default" r:id="rId10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7F02B" w14:textId="77777777" w:rsidR="00D06B54" w:rsidRDefault="00D06B54">
      <w:pPr>
        <w:spacing w:after="0" w:line="240" w:lineRule="auto"/>
      </w:pPr>
      <w:r>
        <w:separator/>
      </w:r>
    </w:p>
  </w:endnote>
  <w:endnote w:type="continuationSeparator" w:id="0">
    <w:p w14:paraId="202CB627" w14:textId="77777777" w:rsidR="00D06B54" w:rsidRDefault="00D0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A059B" w14:textId="77777777" w:rsidR="00892872" w:rsidRDefault="00B3204C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E62CF5">
          <w:rPr>
            <w:noProof/>
            <w:lang w:val="en-GB" w:bidi="en-GB"/>
          </w:rPr>
          <w:t>4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A0939" w14:textId="77777777" w:rsidR="00D06B54" w:rsidRDefault="00D06B54">
      <w:pPr>
        <w:spacing w:after="0" w:line="240" w:lineRule="auto"/>
      </w:pPr>
      <w:r>
        <w:separator/>
      </w:r>
    </w:p>
  </w:footnote>
  <w:footnote w:type="continuationSeparator" w:id="0">
    <w:p w14:paraId="080402DD" w14:textId="77777777" w:rsidR="00D06B54" w:rsidRDefault="00D0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7C"/>
    <w:rsid w:val="000723B3"/>
    <w:rsid w:val="000A6BD8"/>
    <w:rsid w:val="000C75F8"/>
    <w:rsid w:val="00165941"/>
    <w:rsid w:val="00225C5D"/>
    <w:rsid w:val="002A6F21"/>
    <w:rsid w:val="00892872"/>
    <w:rsid w:val="0091417C"/>
    <w:rsid w:val="00B3204C"/>
    <w:rsid w:val="00D06B54"/>
    <w:rsid w:val="00D61879"/>
    <w:rsid w:val="00E62CF5"/>
    <w:rsid w:val="00F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45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9141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ykelly/Library/Containers/com.microsoft.Word/Data/Library/Caches/2057/TM10002077/Catalog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19</TotalTime>
  <Pages>4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2017-11-15T20:51:00Z</dcterms:created>
  <dcterms:modified xsi:type="dcterms:W3CDTF">2017-11-16T10:57:00Z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